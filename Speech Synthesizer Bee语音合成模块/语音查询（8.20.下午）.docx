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4356"/>
        <w:gridCol w:w="3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播放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0254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A（第四声）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小云你好（APP）、小云（硬件）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3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0018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时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0019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分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0020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当前时间为：2018年8月21日......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当前时间、时间、日期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0021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度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0022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百分之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0023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当前温度为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温度、当前温度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0024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当前湿度为百分之69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湿度、当前湿度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0025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当前空气质量为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空气质量、当前空气质量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0026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优秀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0027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良好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0028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轻度污染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0029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中度污染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0030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严重污染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0031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你好，很高兴认识你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你好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0032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大家好，我是小云，喜欢唱歌和跳舞，我的梦想是成为最智能的机器人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自我介绍、介绍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0033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请欣赏音乐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音乐、唱歌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0034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请欣赏舞蹈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舞蹈、跳舞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0035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正在连接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0036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连接成功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0037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连接失败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0038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断开连接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0039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天天向上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好好学习、学习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0040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一起加油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0041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最新电影有：旅行吧！井底之蛙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最新电影、电影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0042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热门电影有:巨齿鲨、西虹市首富、爱情公寓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热门电影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0043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一日之计在于晨，早上好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早上好、早上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0044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每天进步一点点，下午好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下午好、下午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0045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愿你在人生的旅途中，烦恼都成空，晚上好！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晚上好、晚上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0046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今天东莞市会有阵雨，气温为27至33摄氏度，风力为北风一级，空气质量为优秀。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天气预报、天气、今天天气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0047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后会有期，一定要来看我哦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再见、拜拜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0048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好的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0049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音乐《小苹果》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83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0050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音乐《成都》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0051</w:t>
            </w:r>
          </w:p>
        </w:tc>
        <w:tc>
          <w:tcPr>
            <w:tcW w:w="435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（空）</w:t>
            </w:r>
          </w:p>
        </w:tc>
        <w:tc>
          <w:tcPr>
            <w:tcW w:w="333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握手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83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0052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（空）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蹲下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0053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（空）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起立、站立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0054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（空）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摇头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0055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（空）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点头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0056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（空）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停下、暂停、停止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0057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（空）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鞠躬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0058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（空）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招手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3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0060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（空）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前进1步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0061</w:t>
            </w:r>
          </w:p>
        </w:tc>
        <w:tc>
          <w:tcPr>
            <w:tcW w:w="435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（空）</w:t>
            </w:r>
          </w:p>
        </w:tc>
        <w:tc>
          <w:tcPr>
            <w:tcW w:w="333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前进2步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0062</w:t>
            </w:r>
          </w:p>
        </w:tc>
        <w:tc>
          <w:tcPr>
            <w:tcW w:w="435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（空）</w:t>
            </w:r>
          </w:p>
        </w:tc>
        <w:tc>
          <w:tcPr>
            <w:tcW w:w="333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前进3步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0063</w:t>
            </w:r>
          </w:p>
        </w:tc>
        <w:tc>
          <w:tcPr>
            <w:tcW w:w="435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（空）</w:t>
            </w:r>
          </w:p>
        </w:tc>
        <w:tc>
          <w:tcPr>
            <w:tcW w:w="333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前进4步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0064</w:t>
            </w:r>
          </w:p>
        </w:tc>
        <w:tc>
          <w:tcPr>
            <w:tcW w:w="435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（空）</w:t>
            </w:r>
          </w:p>
        </w:tc>
        <w:tc>
          <w:tcPr>
            <w:tcW w:w="333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前进5步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0065</w:t>
            </w:r>
          </w:p>
        </w:tc>
        <w:tc>
          <w:tcPr>
            <w:tcW w:w="435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（空）</w:t>
            </w:r>
          </w:p>
        </w:tc>
        <w:tc>
          <w:tcPr>
            <w:tcW w:w="333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前进6步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0066</w:t>
            </w:r>
          </w:p>
        </w:tc>
        <w:tc>
          <w:tcPr>
            <w:tcW w:w="435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（空）</w:t>
            </w:r>
          </w:p>
        </w:tc>
        <w:tc>
          <w:tcPr>
            <w:tcW w:w="333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前进7步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83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0070</w:t>
            </w:r>
          </w:p>
        </w:tc>
        <w:tc>
          <w:tcPr>
            <w:tcW w:w="435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（空）</w:t>
            </w:r>
          </w:p>
        </w:tc>
        <w:tc>
          <w:tcPr>
            <w:tcW w:w="333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后退1步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0071</w:t>
            </w:r>
          </w:p>
        </w:tc>
        <w:tc>
          <w:tcPr>
            <w:tcW w:w="435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（空）</w:t>
            </w:r>
          </w:p>
        </w:tc>
        <w:tc>
          <w:tcPr>
            <w:tcW w:w="333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后退2步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0072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（空）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后退3步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0073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（空）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后退4步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0074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（空）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后退5步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0075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（空）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后退6步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0076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（空）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后退7步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0080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（空）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向左转、左转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0081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（空）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向右转、右转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0082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（空）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向后转、后转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0083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（空）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向左走、左走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0084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（空）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向右走、右走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0085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（空）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爬起（正面）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0086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（空）</w:t>
            </w:r>
            <w:bookmarkStart w:id="0" w:name="_GoBack"/>
            <w:bookmarkEnd w:id="0"/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爬起（背面）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3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0100</w:t>
            </w:r>
          </w:p>
        </w:tc>
        <w:tc>
          <w:tcPr>
            <w:tcW w:w="4356" w:type="dxa"/>
          </w:tcPr>
          <w:p>
            <w:pPr>
              <w:jc w:val="center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0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0101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Align w:val="top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0102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835" w:type="dxa"/>
            <w:vAlign w:val="top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0103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Align w:val="top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0104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5" w:type="dxa"/>
            <w:vAlign w:val="top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0105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5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Align w:val="top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0106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6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Align w:val="top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0107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7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0108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8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0109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9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0110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10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0111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11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0112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12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0113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13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0114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14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0115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15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0116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16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0117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17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0118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18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0119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19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0120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20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0121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21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0122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22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0123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23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0124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24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0125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25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0126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26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0127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27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0128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28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0129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29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0130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30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0131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31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0132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32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0133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33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0134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34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0135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35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0136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36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0137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37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0138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38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0139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39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0140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40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0141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41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0142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42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0143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43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0144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44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0145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45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0146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46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0147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47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0148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48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0149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49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0150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0151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51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0152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52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0153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53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0154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54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0155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55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0156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56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0157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57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0158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58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0159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59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0160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60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0161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61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0162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62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0163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63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0164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64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0165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65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0166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66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0167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67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0168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68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0169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69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0170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70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0171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71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0172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72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0173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73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0174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74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0175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75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0176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76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0177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77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0178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78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0179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79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0180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80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0181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81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0182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82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0183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83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0184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84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0185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85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0186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86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0187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87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0188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88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0189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89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0190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90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0191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91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0192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92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0193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93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0194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94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0195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95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0196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96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0197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97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0198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98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instrText xml:space="preserve"> seq n \# 0100 </w:instrTex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0199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99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0200</w:t>
            </w:r>
          </w:p>
        </w:tc>
        <w:tc>
          <w:tcPr>
            <w:tcW w:w="43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100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279"/>
        <w:tab w:val="clear" w:pos="4153"/>
      </w:tabs>
      <w:jc w:val="center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云奇机器人语音指令查询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CD4A49"/>
    <w:rsid w:val="06911D65"/>
    <w:rsid w:val="0D640140"/>
    <w:rsid w:val="0E126D35"/>
    <w:rsid w:val="11CA37E4"/>
    <w:rsid w:val="122C1EEE"/>
    <w:rsid w:val="14763449"/>
    <w:rsid w:val="15152B6A"/>
    <w:rsid w:val="178B0AB4"/>
    <w:rsid w:val="191013AA"/>
    <w:rsid w:val="19356156"/>
    <w:rsid w:val="1C2F281A"/>
    <w:rsid w:val="1C357EEC"/>
    <w:rsid w:val="1DCC2DA4"/>
    <w:rsid w:val="1F867229"/>
    <w:rsid w:val="202D7A98"/>
    <w:rsid w:val="237C354F"/>
    <w:rsid w:val="23B35135"/>
    <w:rsid w:val="26C112AA"/>
    <w:rsid w:val="2CE52F08"/>
    <w:rsid w:val="2E3A2E0B"/>
    <w:rsid w:val="2E4713A9"/>
    <w:rsid w:val="308D114D"/>
    <w:rsid w:val="37E15CB0"/>
    <w:rsid w:val="3AF63DFC"/>
    <w:rsid w:val="3DD7766D"/>
    <w:rsid w:val="41294919"/>
    <w:rsid w:val="453C7555"/>
    <w:rsid w:val="496B0D96"/>
    <w:rsid w:val="4BE5658A"/>
    <w:rsid w:val="4C395FD9"/>
    <w:rsid w:val="4DA36E24"/>
    <w:rsid w:val="4E2011CE"/>
    <w:rsid w:val="4F335D44"/>
    <w:rsid w:val="51961241"/>
    <w:rsid w:val="525450E3"/>
    <w:rsid w:val="52EE131C"/>
    <w:rsid w:val="54747D7E"/>
    <w:rsid w:val="58592AAD"/>
    <w:rsid w:val="5A783CF2"/>
    <w:rsid w:val="5B5A67F1"/>
    <w:rsid w:val="5F4C0D70"/>
    <w:rsid w:val="611D0328"/>
    <w:rsid w:val="62457538"/>
    <w:rsid w:val="63D7190B"/>
    <w:rsid w:val="687B3834"/>
    <w:rsid w:val="6ACD4A49"/>
    <w:rsid w:val="6D535020"/>
    <w:rsid w:val="6D5A19A0"/>
    <w:rsid w:val="72BE61A9"/>
    <w:rsid w:val="73A7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2018-08-16T12:55:00Z</dcterms:created>
  <dc:creator>Administrator</dc:creator>
  <cp:lastModifiedBy>Administrator</cp:lastModifiedBy>
  <dcterms:modified xsi:type="dcterms:W3CDTF">2018-08-22T04:01:25Z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